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E7CA" w14:textId="77777777" w:rsidR="00B1536D" w:rsidRPr="00054E52" w:rsidRDefault="00B1536D">
      <w:pPr>
        <w:jc w:val="both"/>
        <w:rPr>
          <w:lang w:val="en-US"/>
        </w:rPr>
      </w:pPr>
      <w:bookmarkStart w:id="0" w:name="_GoBack"/>
    </w:p>
    <w:p w14:paraId="64C74175" w14:textId="1C1FDF49" w:rsidR="008517B2" w:rsidRPr="00054E52" w:rsidRDefault="00811542" w:rsidP="00811542">
      <w:pPr>
        <w:jc w:val="both"/>
        <w:rPr>
          <w:rFonts w:cs="Arial"/>
          <w:color w:val="0000FF"/>
          <w:szCs w:val="22"/>
          <w:lang w:val="en-US"/>
        </w:rPr>
      </w:pPr>
      <w:r w:rsidRPr="00A173CF">
        <w:rPr>
          <w:rFonts w:cs="Arial"/>
          <w:color w:val="0000FF"/>
          <w:szCs w:val="22"/>
        </w:rPr>
        <w:fldChar w:fldCharType="begin"/>
      </w:r>
      <w:r w:rsidRPr="00054E52">
        <w:rPr>
          <w:rFonts w:cs="Arial"/>
          <w:color w:val="0000FF"/>
          <w:szCs w:val="22"/>
          <w:lang w:val="en-US"/>
        </w:rPr>
        <w:instrText xml:space="preserve"> MERGEFIELD </w:instrText>
      </w:r>
      <w:r w:rsidR="007B51B6" w:rsidRPr="00054E52">
        <w:rPr>
          <w:rFonts w:cs="Arial"/>
          <w:color w:val="0000FF"/>
          <w:szCs w:val="22"/>
          <w:lang w:val="en-US"/>
        </w:rPr>
        <w:instrText>agenda_items</w:instrText>
      </w:r>
      <w:r w:rsidRPr="00054E52">
        <w:rPr>
          <w:rFonts w:cs="Arial"/>
          <w:color w:val="0000FF"/>
          <w:szCs w:val="22"/>
          <w:lang w:val="en-US"/>
        </w:rPr>
        <w:instrText>:each(</w:instrText>
      </w:r>
      <w:r w:rsidR="007B51B6" w:rsidRPr="00054E52">
        <w:rPr>
          <w:rFonts w:cs="Arial"/>
          <w:color w:val="0000FF"/>
          <w:szCs w:val="22"/>
          <w:lang w:val="en-US"/>
        </w:rPr>
        <w:instrText>agenda_item</w:instrText>
      </w:r>
      <w:r w:rsidRPr="00054E52">
        <w:rPr>
          <w:rFonts w:cs="Arial"/>
          <w:color w:val="0000FF"/>
          <w:szCs w:val="22"/>
          <w:lang w:val="en-US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852C96">
        <w:rPr>
          <w:rFonts w:cs="Arial"/>
          <w:noProof/>
          <w:color w:val="0000FF"/>
          <w:szCs w:val="22"/>
          <w:lang w:val="en-US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19EB8E38" w14:textId="77777777" w:rsidR="001A132D" w:rsidRPr="00054E52" w:rsidRDefault="001A132D" w:rsidP="00811542">
      <w:pPr>
        <w:jc w:val="both"/>
        <w:rPr>
          <w:rFonts w:cs="Arial"/>
          <w:color w:val="0000FF"/>
          <w:szCs w:val="22"/>
          <w:lang w:val="en-US"/>
        </w:rPr>
      </w:pPr>
    </w:p>
    <w:p w14:paraId="20A70328" w14:textId="5A02E091" w:rsidR="008517B2" w:rsidRPr="00054E52" w:rsidRDefault="00E8415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  <w:lang w:val="en-US"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054E52">
        <w:rPr>
          <w:rStyle w:val="Strong"/>
          <w:rFonts w:ascii="Arial" w:hAnsi="Arial"/>
          <w:b/>
          <w:lang w:val="en-US"/>
        </w:rPr>
        <w:instrText xml:space="preserve"> MERGEFIELD =agenda_item.decision_number:if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852C96">
        <w:rPr>
          <w:rStyle w:val="Strong"/>
          <w:rFonts w:ascii="Arial" w:hAnsi="Arial"/>
          <w:b/>
          <w:noProof/>
          <w:lang w:val="en-US"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="007301E1" w:rsidRPr="007335D0">
        <w:rPr>
          <w:rStyle w:val="Strong"/>
          <w:rFonts w:ascii="Arial" w:hAnsi="Arial"/>
          <w:b/>
        </w:rPr>
        <w:fldChar w:fldCharType="begin"/>
      </w:r>
      <w:r w:rsidR="007301E1" w:rsidRPr="00054E52">
        <w:rPr>
          <w:rStyle w:val="Strong"/>
          <w:rFonts w:ascii="Arial" w:hAnsi="Arial"/>
          <w:b/>
          <w:lang w:val="en-US"/>
        </w:rPr>
        <w:instrText xml:space="preserve"> MERGEFIELD =agenda_item.decision_number</w:instrText>
      </w:r>
      <w:r w:rsidR="00D15416" w:rsidRPr="00054E52">
        <w:rPr>
          <w:rStyle w:val="Strong"/>
          <w:rFonts w:ascii="Arial" w:hAnsi="Arial"/>
          <w:b/>
          <w:lang w:val="en-US"/>
        </w:rPr>
        <w:instrText xml:space="preserve"> </w:instrText>
      </w:r>
      <w:r w:rsidR="007301E1" w:rsidRPr="00054E52">
        <w:rPr>
          <w:rStyle w:val="Strong"/>
          <w:rFonts w:ascii="Arial" w:hAnsi="Arial"/>
          <w:b/>
          <w:lang w:val="en-US"/>
        </w:rPr>
        <w:instrText xml:space="preserve">\* MERGEFORMAT </w:instrText>
      </w:r>
      <w:r w:rsidR="007301E1" w:rsidRPr="007335D0">
        <w:rPr>
          <w:rStyle w:val="Strong"/>
          <w:rFonts w:ascii="Arial" w:hAnsi="Arial"/>
          <w:b/>
        </w:rPr>
        <w:fldChar w:fldCharType="separate"/>
      </w:r>
      <w:r w:rsidR="00852C96">
        <w:rPr>
          <w:rStyle w:val="Strong"/>
          <w:rFonts w:ascii="Arial" w:hAnsi="Arial"/>
          <w:b/>
          <w:noProof/>
          <w:lang w:val="en-US"/>
        </w:rPr>
        <w:t>«=agenda_item.decision_number»</w:t>
      </w:r>
      <w:r w:rsidR="007301E1" w:rsidRPr="007335D0">
        <w:rPr>
          <w:rStyle w:val="Strong"/>
          <w:rFonts w:ascii="Arial" w:hAnsi="Arial"/>
          <w:b/>
        </w:rPr>
        <w:fldChar w:fldCharType="end"/>
      </w:r>
      <w:r w:rsidR="004C1F84" w:rsidRPr="00054E52">
        <w:rPr>
          <w:rStyle w:val="Strong"/>
          <w:rFonts w:ascii="Arial" w:hAnsi="Arial"/>
          <w:b/>
          <w:lang w:val="en-US"/>
        </w:rPr>
        <w:t xml:space="preserve"> </w:t>
      </w:r>
      <w:r w:rsidRPr="007335D0">
        <w:rPr>
          <w:rStyle w:val="Strong"/>
          <w:rFonts w:ascii="Arial" w:hAnsi="Arial"/>
          <w:b/>
        </w:rPr>
        <w:fldChar w:fldCharType="begin"/>
      </w:r>
      <w:r w:rsidRPr="00054E52">
        <w:rPr>
          <w:rStyle w:val="Strong"/>
          <w:rFonts w:ascii="Arial" w:hAnsi="Arial"/>
          <w:b/>
          <w:lang w:val="en-US"/>
        </w:rPr>
        <w:instrText xml:space="preserve"> MERGEFIELD =agenda_item.decision_number:endif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852C96">
        <w:rPr>
          <w:rStyle w:val="Strong"/>
          <w:rFonts w:ascii="Arial" w:hAnsi="Arial"/>
          <w:b/>
          <w:noProof/>
          <w:lang w:val="en-US"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054E52">
        <w:rPr>
          <w:rStyle w:val="Strong"/>
          <w:rFonts w:ascii="Arial" w:hAnsi="Arial"/>
          <w:b/>
          <w:lang w:val="en-US"/>
        </w:rPr>
        <w:instrText xml:space="preserve"> MERGEFIELD </w:instrText>
      </w:r>
      <w:r w:rsidR="0084451D" w:rsidRPr="00054E52">
        <w:rPr>
          <w:rStyle w:val="Strong"/>
          <w:rFonts w:ascii="Arial" w:hAnsi="Arial"/>
          <w:b/>
          <w:lang w:val="en-US"/>
        </w:rPr>
        <w:instrText>=</w:instrText>
      </w:r>
      <w:r w:rsidR="00406EF7" w:rsidRPr="00054E52">
        <w:rPr>
          <w:rStyle w:val="Strong"/>
          <w:rFonts w:ascii="Arial" w:hAnsi="Arial"/>
          <w:b/>
          <w:lang w:val="en-US"/>
        </w:rPr>
        <w:instrText>agenda_item</w:instrText>
      </w:r>
      <w:r w:rsidR="0084451D" w:rsidRPr="00054E52">
        <w:rPr>
          <w:rStyle w:val="Strong"/>
          <w:rFonts w:ascii="Arial" w:hAnsi="Arial"/>
          <w:b/>
          <w:lang w:val="en-US"/>
        </w:rPr>
        <w:instrText>.titl</w:instrText>
      </w:r>
      <w:r w:rsidR="00406EF7" w:rsidRPr="00054E52">
        <w:rPr>
          <w:rStyle w:val="Strong"/>
          <w:rFonts w:ascii="Arial" w:hAnsi="Arial"/>
          <w:b/>
          <w:lang w:val="en-US"/>
        </w:rPr>
        <w:instrText>e</w:instrText>
      </w:r>
      <w:r w:rsidR="00811542" w:rsidRPr="00054E52">
        <w:rPr>
          <w:rStyle w:val="Strong"/>
          <w:rFonts w:ascii="Arial" w:hAnsi="Arial"/>
          <w:b/>
          <w:lang w:val="en-US"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852C96">
        <w:rPr>
          <w:rStyle w:val="Strong"/>
          <w:rFonts w:ascii="Arial" w:hAnsi="Arial"/>
          <w:b/>
          <w:noProof/>
          <w:lang w:val="en-US"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424F0243" w:rsidR="00D20056" w:rsidRPr="00054E52" w:rsidRDefault="00D20056" w:rsidP="00D20056">
      <w:pPr>
        <w:jc w:val="both"/>
        <w:rPr>
          <w:rFonts w:cs="Arial"/>
          <w:color w:val="E36C0A" w:themeColor="accent6" w:themeShade="BF"/>
          <w:szCs w:val="22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Pr="00054E52" w:rsidRDefault="003901AB" w:rsidP="00D20056">
      <w:pPr>
        <w:jc w:val="both"/>
        <w:rPr>
          <w:lang w:val="en-US"/>
        </w:rPr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45475CC2" w:rsidR="003901AB" w:rsidRPr="00852C96" w:rsidRDefault="003901AB" w:rsidP="003901AB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fldChar w:fldCharType="begin"/>
      </w:r>
      <w:r w:rsidRPr="00852C96">
        <w:rPr>
          <w:rFonts w:cs="Arial"/>
          <w:szCs w:val="22"/>
          <w:lang w:val="en-US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852C96" w:rsidRPr="00852C96">
        <w:rPr>
          <w:rFonts w:cs="Arial"/>
          <w:noProof/>
          <w:szCs w:val="22"/>
          <w:lang w:val="en-US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2C0A5A35" w:rsidR="00FA016B" w:rsidRPr="00054E52" w:rsidRDefault="00FA016B" w:rsidP="00FA016B">
      <w:pPr>
        <w:jc w:val="both"/>
        <w:rPr>
          <w:rFonts w:cs="Arial"/>
          <w:color w:val="E36C0A" w:themeColor="accent6" w:themeShade="BF"/>
          <w:szCs w:val="22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7580AB54" w:rsidR="00F7119A" w:rsidRPr="00054E52" w:rsidRDefault="00F7119A" w:rsidP="00F7119A">
      <w:pPr>
        <w:jc w:val="both"/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</w:instrText>
      </w:r>
      <w:r w:rsidR="00976370" w:rsidRPr="00054E52">
        <w:rPr>
          <w:rFonts w:cs="Arial"/>
          <w:color w:val="E36C0A" w:themeColor="accent6" w:themeShade="BF"/>
          <w:szCs w:val="22"/>
          <w:lang w:val="en-US"/>
        </w:rPr>
        <w:instrText>agenda_item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.</w:instrText>
      </w:r>
      <w:r w:rsidR="001A12D5" w:rsidRPr="00054E52">
        <w:rPr>
          <w:rFonts w:cs="Arial"/>
          <w:color w:val="E36C0A" w:themeColor="accent6" w:themeShade="BF"/>
          <w:szCs w:val="22"/>
          <w:lang w:val="en-US"/>
        </w:rPr>
        <w:instrText>initial_position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:if</w:instrText>
      </w:r>
      <w:r w:rsidR="00976370" w:rsidRPr="00054E52">
        <w:rPr>
          <w:rFonts w:cs="Arial"/>
          <w:color w:val="E36C0A" w:themeColor="accent6" w:themeShade="BF"/>
          <w:szCs w:val="22"/>
          <w:lang w:val="en-US"/>
        </w:rPr>
        <w:instrText xml:space="preserve"> 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054E52" w:rsidRDefault="00412187" w:rsidP="00F7119A">
      <w:pPr>
        <w:pStyle w:val="NormalIndent"/>
        <w:ind w:left="0"/>
        <w:rPr>
          <w:lang w:val="en-US"/>
        </w:rPr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1F5B366C" w:rsidR="0084451D" w:rsidRPr="00852C96" w:rsidRDefault="0084451D" w:rsidP="000C4A35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fldChar w:fldCharType="begin"/>
      </w:r>
      <w:r w:rsidRPr="00852C96">
        <w:rPr>
          <w:rFonts w:cs="Arial"/>
          <w:szCs w:val="22"/>
          <w:lang w:val="en-US"/>
        </w:rPr>
        <w:instrText xml:space="preserve"> MERGEFIELD =</w:instrText>
      </w:r>
      <w:r w:rsidR="00AD63BB" w:rsidRPr="00852C96">
        <w:rPr>
          <w:rFonts w:cs="Arial"/>
          <w:szCs w:val="22"/>
          <w:lang w:val="en-US"/>
        </w:rPr>
        <w:instrText>agenda_item</w:instrText>
      </w:r>
      <w:r w:rsidRPr="00852C96">
        <w:rPr>
          <w:rFonts w:cs="Arial"/>
          <w:szCs w:val="22"/>
          <w:lang w:val="en-US"/>
        </w:rPr>
        <w:instrText>.</w:instrText>
      </w:r>
      <w:r w:rsidR="00AD63BB" w:rsidRPr="00852C96">
        <w:rPr>
          <w:rFonts w:cs="Arial"/>
          <w:szCs w:val="22"/>
          <w:lang w:val="en-US"/>
        </w:rPr>
        <w:instrText xml:space="preserve">initial_position </w:instrText>
      </w:r>
      <w:r w:rsidRPr="00852C96">
        <w:rPr>
          <w:rFonts w:cs="Arial"/>
          <w:szCs w:val="22"/>
          <w:lang w:val="en-US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852C96" w:rsidRPr="00852C96">
        <w:rPr>
          <w:rFonts w:cs="Arial"/>
          <w:noProof/>
          <w:szCs w:val="22"/>
          <w:lang w:val="en-US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63B55920" w:rsidR="006542D5" w:rsidRPr="00054E52" w:rsidRDefault="006542D5" w:rsidP="000C4A35">
      <w:pPr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</w:instrText>
      </w:r>
      <w:r w:rsidR="00D23F56" w:rsidRPr="00054E52">
        <w:rPr>
          <w:rFonts w:cs="Arial"/>
          <w:color w:val="E36C0A" w:themeColor="accent6" w:themeShade="BF"/>
          <w:szCs w:val="22"/>
          <w:lang w:val="en-US"/>
        </w:rPr>
        <w:instrText>agenda_item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.</w:instrText>
      </w:r>
      <w:r w:rsidR="00D23F56" w:rsidRPr="00054E52">
        <w:rPr>
          <w:rFonts w:cs="Arial"/>
          <w:color w:val="E36C0A" w:themeColor="accent6" w:themeShade="BF"/>
          <w:szCs w:val="22"/>
          <w:lang w:val="en-US"/>
        </w:rPr>
        <w:instrText>initial_position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4F740B32" w:rsidR="00F7119A" w:rsidRPr="00054E52" w:rsidRDefault="00F7119A" w:rsidP="00F7119A">
      <w:pPr>
        <w:jc w:val="both"/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</w:instrText>
      </w:r>
      <w:r w:rsidR="00685041" w:rsidRPr="00054E52">
        <w:rPr>
          <w:rFonts w:cs="Arial"/>
          <w:color w:val="E36C0A" w:themeColor="accent6" w:themeShade="BF"/>
          <w:szCs w:val="22"/>
          <w:lang w:val="en-US"/>
        </w:rPr>
        <w:instrText>agenda_item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.</w:instrText>
      </w:r>
      <w:r w:rsidR="00685041" w:rsidRPr="00054E52">
        <w:rPr>
          <w:rFonts w:cs="Arial"/>
          <w:color w:val="E36C0A" w:themeColor="accent6" w:themeShade="BF"/>
          <w:szCs w:val="22"/>
          <w:lang w:val="en-US"/>
        </w:rPr>
        <w:instrText>proposed_action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Pr="00054E52" w:rsidRDefault="0084451D" w:rsidP="0084451D">
      <w:pPr>
        <w:jc w:val="both"/>
        <w:rPr>
          <w:lang w:val="en-US"/>
        </w:rPr>
      </w:pPr>
    </w:p>
    <w:p w14:paraId="41FE71A0" w14:textId="64BBB740" w:rsidR="0084451D" w:rsidRPr="00054E52" w:rsidRDefault="0084451D" w:rsidP="0084451D">
      <w:pPr>
        <w:jc w:val="both"/>
        <w:rPr>
          <w:rFonts w:cs="Arial"/>
          <w:b/>
          <w:szCs w:val="22"/>
          <w:lang w:val="en-US"/>
        </w:rPr>
      </w:pPr>
      <w:r w:rsidRPr="00054E52">
        <w:rPr>
          <w:rFonts w:cs="Arial"/>
          <w:b/>
          <w:szCs w:val="22"/>
          <w:lang w:val="en-US"/>
        </w:rPr>
        <w:t>Antrag</w:t>
      </w:r>
    </w:p>
    <w:p w14:paraId="5959CE28" w14:textId="64922D5F" w:rsidR="0084451D" w:rsidRPr="00054E52" w:rsidRDefault="0084451D" w:rsidP="000C4A35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054E52">
        <w:rPr>
          <w:rFonts w:cs="Arial"/>
          <w:szCs w:val="22"/>
          <w:lang w:val="en-US"/>
        </w:rPr>
        <w:instrText xml:space="preserve"> MERGEFIELD =</w:instrText>
      </w:r>
      <w:r w:rsidR="009E3A63" w:rsidRPr="00054E52">
        <w:rPr>
          <w:rFonts w:cs="Arial"/>
          <w:szCs w:val="22"/>
          <w:lang w:val="en-US"/>
        </w:rPr>
        <w:instrText>agenda_item</w:instrText>
      </w:r>
      <w:r w:rsidRPr="00054E52">
        <w:rPr>
          <w:rFonts w:cs="Arial"/>
          <w:szCs w:val="22"/>
          <w:lang w:val="en-US"/>
        </w:rPr>
        <w:instrText>.</w:instrText>
      </w:r>
      <w:r w:rsidR="009E3A63" w:rsidRPr="00054E52">
        <w:rPr>
          <w:rFonts w:cs="Arial"/>
          <w:noProof/>
          <w:szCs w:val="22"/>
          <w:lang w:val="en-US"/>
        </w:rPr>
        <w:instrText>proposed_action</w:instrText>
      </w:r>
      <w:r w:rsidR="009E3A63" w:rsidRPr="00054E52">
        <w:rPr>
          <w:rFonts w:cs="Arial"/>
          <w:szCs w:val="22"/>
          <w:lang w:val="en-US"/>
        </w:rPr>
        <w:instrText xml:space="preserve"> </w:instrText>
      </w:r>
      <w:r w:rsidRPr="00054E52">
        <w:rPr>
          <w:rFonts w:cs="Arial"/>
          <w:szCs w:val="22"/>
          <w:lang w:val="en-US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852C96">
        <w:rPr>
          <w:rFonts w:cs="Arial"/>
          <w:noProof/>
          <w:szCs w:val="22"/>
          <w:lang w:val="en-US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0A6BA205" w:rsidR="006542D5" w:rsidRPr="0013041F" w:rsidRDefault="006542D5" w:rsidP="006542D5">
      <w:pPr>
        <w:jc w:val="both"/>
        <w:rPr>
          <w:rFonts w:cs="Arial"/>
          <w:color w:val="E36C0A" w:themeColor="accent6" w:themeShade="BF"/>
          <w:szCs w:val="22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</w:instrText>
      </w:r>
      <w:r w:rsidR="00A5138E" w:rsidRPr="00054E52">
        <w:rPr>
          <w:rFonts w:cs="Arial"/>
          <w:color w:val="E36C0A" w:themeColor="accent6" w:themeShade="BF"/>
          <w:szCs w:val="22"/>
          <w:lang w:val="en-US"/>
        </w:rPr>
        <w:instrText>agenda_item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.</w:instrText>
      </w:r>
      <w:r w:rsidR="00A5138E" w:rsidRPr="00054E52">
        <w:rPr>
          <w:rFonts w:cs="Arial"/>
          <w:noProof/>
          <w:color w:val="E36C0A" w:themeColor="accent6" w:themeShade="BF"/>
          <w:szCs w:val="22"/>
          <w:lang w:val="en-US"/>
        </w:rPr>
        <w:instrText>proposed_action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9802586" w14:textId="0D6C63F2" w:rsidR="007525D9" w:rsidRPr="00054E52" w:rsidRDefault="007525D9" w:rsidP="007525D9">
      <w:pPr>
        <w:jc w:val="both"/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</w:instrText>
      </w:r>
      <w:r w:rsidRPr="007525D9">
        <w:rPr>
          <w:rFonts w:cs="Arial"/>
          <w:color w:val="E36C0A" w:themeColor="accent6" w:themeShade="BF"/>
          <w:szCs w:val="22"/>
          <w:lang w:val="en-US"/>
        </w:rPr>
        <w:instrText>considerations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«agenda_item.considerations:if»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42C65BD" w14:textId="77777777" w:rsidR="007525D9" w:rsidRPr="00054E52" w:rsidRDefault="007525D9" w:rsidP="007525D9">
      <w:pPr>
        <w:jc w:val="both"/>
        <w:rPr>
          <w:lang w:val="en-US"/>
        </w:rPr>
      </w:pPr>
    </w:p>
    <w:p w14:paraId="4647D841" w14:textId="517A545F" w:rsidR="007525D9" w:rsidRPr="00054E52" w:rsidRDefault="00B37D9C" w:rsidP="007525D9">
      <w:pPr>
        <w:jc w:val="both"/>
        <w:rPr>
          <w:rFonts w:cs="Arial"/>
          <w:b/>
          <w:szCs w:val="22"/>
          <w:lang w:val="en-US"/>
        </w:rPr>
      </w:pPr>
      <w:r>
        <w:rPr>
          <w:rFonts w:cs="Arial"/>
          <w:b/>
          <w:szCs w:val="22"/>
          <w:lang w:val="en-US"/>
        </w:rPr>
        <w:t>Erwägungen</w:t>
      </w:r>
    </w:p>
    <w:p w14:paraId="4D401239" w14:textId="66BF532C" w:rsidR="007525D9" w:rsidRPr="00054E52" w:rsidRDefault="007525D9" w:rsidP="007525D9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054E52">
        <w:rPr>
          <w:rFonts w:cs="Arial"/>
          <w:szCs w:val="22"/>
          <w:lang w:val="en-US"/>
        </w:rPr>
        <w:instrText xml:space="preserve"> MERGEFIELD =agenda_item.</w:instrText>
      </w:r>
      <w:r w:rsidR="0008493C" w:rsidRPr="0008493C">
        <w:rPr>
          <w:rFonts w:cs="Arial"/>
          <w:szCs w:val="22"/>
          <w:lang w:val="en-US"/>
        </w:rPr>
        <w:instrText>considerations</w:instrText>
      </w:r>
      <w:r w:rsidRPr="00054E52">
        <w:rPr>
          <w:rFonts w:cs="Arial"/>
          <w:szCs w:val="22"/>
          <w:lang w:val="en-US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852C96">
        <w:rPr>
          <w:rFonts w:cs="Arial"/>
          <w:noProof/>
          <w:szCs w:val="22"/>
          <w:lang w:val="en-US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2E080207" w14:textId="1C4A116C" w:rsidR="007525D9" w:rsidRPr="0013041F" w:rsidRDefault="007525D9" w:rsidP="007525D9">
      <w:pPr>
        <w:jc w:val="both"/>
        <w:rPr>
          <w:rFonts w:cs="Arial"/>
          <w:color w:val="E36C0A" w:themeColor="accent6" w:themeShade="BF"/>
          <w:szCs w:val="22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</w:instrText>
      </w:r>
      <w:r w:rsidR="00A90988" w:rsidRPr="00A90988">
        <w:rPr>
          <w:rFonts w:cs="Arial"/>
          <w:color w:val="E36C0A" w:themeColor="accent6" w:themeShade="BF"/>
          <w:szCs w:val="22"/>
          <w:lang w:val="en-US"/>
        </w:rPr>
        <w:instrText>considerations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«agenda_item.considerations:endIf»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7907F6EE" w14:textId="3F37C308" w:rsidR="004D4CE9" w:rsidRPr="00054E52" w:rsidRDefault="004D4CE9" w:rsidP="004D4CE9">
      <w:pPr>
        <w:jc w:val="both"/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</w:instrText>
      </w:r>
      <w:r>
        <w:rPr>
          <w:rFonts w:cs="Arial"/>
          <w:color w:val="E36C0A" w:themeColor="accent6" w:themeShade="BF"/>
          <w:szCs w:val="22"/>
          <w:lang w:val="en-US"/>
        </w:rPr>
        <w:instrText>discussion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«agenda_item.discussion:if»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198EF6A" w14:textId="77777777" w:rsidR="004D4CE9" w:rsidRPr="00054E52" w:rsidRDefault="004D4CE9" w:rsidP="004D4CE9">
      <w:pPr>
        <w:jc w:val="both"/>
        <w:rPr>
          <w:lang w:val="en-US"/>
        </w:rPr>
      </w:pPr>
    </w:p>
    <w:p w14:paraId="23257F2A" w14:textId="68EEEE75" w:rsidR="004D4CE9" w:rsidRPr="00054E52" w:rsidRDefault="004D4CE9" w:rsidP="004D4CE9">
      <w:pPr>
        <w:jc w:val="both"/>
        <w:rPr>
          <w:rFonts w:cs="Arial"/>
          <w:b/>
          <w:szCs w:val="22"/>
          <w:lang w:val="en-US"/>
        </w:rPr>
      </w:pPr>
      <w:r>
        <w:rPr>
          <w:rFonts w:cs="Arial"/>
          <w:b/>
          <w:szCs w:val="22"/>
          <w:lang w:val="en-US"/>
        </w:rPr>
        <w:t>Diskussion</w:t>
      </w:r>
    </w:p>
    <w:p w14:paraId="708C36F0" w14:textId="2DFE3F0D" w:rsidR="004D4CE9" w:rsidRPr="004D4CE9" w:rsidRDefault="004D4CE9" w:rsidP="004D4CE9">
      <w:pPr>
        <w:rPr>
          <w:color w:val="000000" w:themeColor="text1"/>
          <w:lang w:val="en-US"/>
        </w:rPr>
      </w:pPr>
      <w:r w:rsidRPr="004D4CE9">
        <w:rPr>
          <w:rFonts w:cs="Arial"/>
          <w:color w:val="000000" w:themeColor="text1"/>
          <w:szCs w:val="22"/>
        </w:rPr>
        <w:fldChar w:fldCharType="begin"/>
      </w:r>
      <w:r w:rsidRPr="004D4CE9">
        <w:rPr>
          <w:rFonts w:cs="Arial"/>
          <w:color w:val="000000" w:themeColor="text1"/>
          <w:szCs w:val="22"/>
          <w:lang w:val="en-US"/>
        </w:rPr>
        <w:instrText xml:space="preserve"> MERGEFIELD =agenda_item.discussion \* MERGEFORMAT </w:instrText>
      </w:r>
      <w:r w:rsidRPr="004D4CE9">
        <w:rPr>
          <w:rFonts w:cs="Arial"/>
          <w:color w:val="000000" w:themeColor="text1"/>
          <w:szCs w:val="22"/>
        </w:rPr>
        <w:fldChar w:fldCharType="separate"/>
      </w:r>
      <w:r w:rsidR="00852C96">
        <w:rPr>
          <w:rFonts w:cs="Arial"/>
          <w:noProof/>
          <w:color w:val="000000" w:themeColor="text1"/>
          <w:szCs w:val="22"/>
          <w:lang w:val="en-US"/>
        </w:rPr>
        <w:t>«=agenda_item.discussion»</w:t>
      </w:r>
      <w:r w:rsidRPr="004D4CE9">
        <w:rPr>
          <w:rFonts w:cs="Arial"/>
          <w:color w:val="000000" w:themeColor="text1"/>
          <w:szCs w:val="22"/>
        </w:rPr>
        <w:fldChar w:fldCharType="end"/>
      </w:r>
    </w:p>
    <w:p w14:paraId="4E24765E" w14:textId="5DBB5EE5" w:rsidR="004D4CE9" w:rsidRPr="0013041F" w:rsidRDefault="004D4CE9" w:rsidP="004D4CE9">
      <w:pPr>
        <w:jc w:val="both"/>
        <w:rPr>
          <w:rFonts w:cs="Arial"/>
          <w:color w:val="E36C0A" w:themeColor="accent6" w:themeShade="BF"/>
          <w:szCs w:val="22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</w:instrText>
      </w:r>
      <w:r>
        <w:rPr>
          <w:rFonts w:cs="Arial"/>
          <w:color w:val="E36C0A" w:themeColor="accent6" w:themeShade="BF"/>
          <w:szCs w:val="22"/>
          <w:lang w:val="en-US"/>
        </w:rPr>
        <w:instrText>discussion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«agenda_item.discussion:endIf»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5834F8E" w14:textId="1F000AFF" w:rsidR="0013041F" w:rsidRPr="00054E52" w:rsidRDefault="0013041F" w:rsidP="0013041F">
      <w:pPr>
        <w:jc w:val="both"/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agenda_item.decision</w:instrText>
      </w:r>
      <w:r>
        <w:rPr>
          <w:rFonts w:cs="Arial"/>
          <w:color w:val="E36C0A" w:themeColor="accent6" w:themeShade="BF"/>
          <w:szCs w:val="22"/>
          <w:lang w:val="en-US"/>
        </w:rPr>
        <w:instrText>_draft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«agenda_item.decision_draft:if»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98FAC7E" w14:textId="77777777" w:rsidR="0013041F" w:rsidRPr="00054E52" w:rsidRDefault="0013041F" w:rsidP="0013041F">
      <w:pPr>
        <w:jc w:val="both"/>
        <w:rPr>
          <w:lang w:val="en-US"/>
        </w:rPr>
      </w:pPr>
    </w:p>
    <w:p w14:paraId="37D91033" w14:textId="77777777" w:rsidR="0013041F" w:rsidRPr="0013041F" w:rsidRDefault="0013041F" w:rsidP="0013041F">
      <w:pPr>
        <w:jc w:val="both"/>
        <w:rPr>
          <w:rFonts w:cs="Arial"/>
          <w:b/>
          <w:szCs w:val="22"/>
          <w:lang w:val="en-US"/>
        </w:rPr>
      </w:pPr>
      <w:r w:rsidRPr="0013041F">
        <w:rPr>
          <w:rFonts w:cs="Arial"/>
          <w:b/>
          <w:szCs w:val="22"/>
          <w:lang w:val="en-US"/>
        </w:rPr>
        <w:t>Beschlussentwurf</w:t>
      </w:r>
    </w:p>
    <w:p w14:paraId="1D4F57BC" w14:textId="18209CB2" w:rsidR="0013041F" w:rsidRPr="00852C96" w:rsidRDefault="0013041F" w:rsidP="0013041F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fldChar w:fldCharType="begin"/>
      </w:r>
      <w:r w:rsidRPr="0013041F">
        <w:rPr>
          <w:rFonts w:cs="Arial"/>
          <w:szCs w:val="22"/>
          <w:lang w:val="en-US"/>
        </w:rPr>
        <w:instrText xml:space="preserve"> MERGEFIELD =agenda_item.decision_draft \* MERGEFORMAT </w:instrText>
      </w:r>
      <w:r>
        <w:rPr>
          <w:rFonts w:cs="Arial"/>
          <w:szCs w:val="22"/>
        </w:rPr>
        <w:fldChar w:fldCharType="separate"/>
      </w:r>
      <w:r w:rsidR="00852C96">
        <w:rPr>
          <w:rFonts w:cs="Arial"/>
          <w:noProof/>
          <w:szCs w:val="22"/>
          <w:lang w:val="en-US"/>
        </w:rPr>
        <w:t>«=agenda_item.decision_draft»</w:t>
      </w:r>
      <w:r>
        <w:rPr>
          <w:rFonts w:cs="Arial"/>
          <w:szCs w:val="22"/>
        </w:rPr>
        <w:fldChar w:fldCharType="end"/>
      </w:r>
    </w:p>
    <w:p w14:paraId="75FC2522" w14:textId="699CC056" w:rsidR="00977277" w:rsidRPr="00054E52" w:rsidRDefault="00977277" w:rsidP="00977277">
      <w:pPr>
        <w:jc w:val="both"/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agenda_item.decision</w:instrText>
      </w:r>
      <w:r>
        <w:rPr>
          <w:rFonts w:cs="Arial"/>
          <w:color w:val="E36C0A" w:themeColor="accent6" w:themeShade="BF"/>
          <w:szCs w:val="22"/>
          <w:lang w:val="en-US"/>
        </w:rPr>
        <w:instrText>_draft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«agenda_item.decision_draft:endIf»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5A80A44" w:rsidR="00F7119A" w:rsidRPr="00054E52" w:rsidRDefault="00F7119A" w:rsidP="00F7119A">
      <w:pPr>
        <w:jc w:val="both"/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</w:instrText>
      </w:r>
      <w:r w:rsidR="00386EE3" w:rsidRPr="00054E52">
        <w:rPr>
          <w:rFonts w:cs="Arial"/>
          <w:color w:val="E36C0A" w:themeColor="accent6" w:themeShade="BF"/>
          <w:szCs w:val="22"/>
          <w:lang w:val="en-US"/>
        </w:rPr>
        <w:instrText>agenda_item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.</w:instrText>
      </w:r>
      <w:r w:rsidR="00386EE3" w:rsidRPr="00054E52">
        <w:rPr>
          <w:rFonts w:cs="Arial"/>
          <w:color w:val="E36C0A" w:themeColor="accent6" w:themeShade="BF"/>
          <w:szCs w:val="22"/>
          <w:lang w:val="en-US"/>
        </w:rPr>
        <w:instrText>decision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Pr="00054E52" w:rsidRDefault="0084451D" w:rsidP="0084451D">
      <w:pPr>
        <w:jc w:val="both"/>
        <w:rPr>
          <w:lang w:val="en-US"/>
        </w:rPr>
      </w:pPr>
    </w:p>
    <w:p w14:paraId="6A886BC0" w14:textId="29909FCC" w:rsidR="0084451D" w:rsidRPr="00054E52" w:rsidRDefault="0084451D" w:rsidP="0084451D">
      <w:pPr>
        <w:jc w:val="both"/>
        <w:rPr>
          <w:rFonts w:cs="Arial"/>
          <w:b/>
          <w:szCs w:val="22"/>
          <w:lang w:val="en-US"/>
        </w:rPr>
      </w:pPr>
      <w:r w:rsidRPr="00054E52">
        <w:rPr>
          <w:rFonts w:cs="Arial"/>
          <w:b/>
          <w:szCs w:val="22"/>
          <w:lang w:val="en-US"/>
        </w:rPr>
        <w:t>Beschluss</w:t>
      </w:r>
    </w:p>
    <w:p w14:paraId="0E9AA4BB" w14:textId="68DA1269" w:rsidR="0084451D" w:rsidRPr="00054E52" w:rsidRDefault="0084451D" w:rsidP="000C4A35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054E52">
        <w:rPr>
          <w:rFonts w:cs="Arial"/>
          <w:szCs w:val="22"/>
          <w:lang w:val="en-US"/>
        </w:rPr>
        <w:instrText xml:space="preserve"> MERGEFIELD =</w:instrText>
      </w:r>
      <w:r w:rsidR="0082699E" w:rsidRPr="00054E52">
        <w:rPr>
          <w:rFonts w:cs="Arial"/>
          <w:szCs w:val="22"/>
          <w:lang w:val="en-US"/>
        </w:rPr>
        <w:instrText>agenda_item</w:instrText>
      </w:r>
      <w:r w:rsidRPr="00054E52">
        <w:rPr>
          <w:rFonts w:cs="Arial"/>
          <w:szCs w:val="22"/>
          <w:lang w:val="en-US"/>
        </w:rPr>
        <w:instrText>.</w:instrText>
      </w:r>
      <w:r w:rsidR="0082699E" w:rsidRPr="00054E52">
        <w:rPr>
          <w:rFonts w:cs="Arial"/>
          <w:szCs w:val="22"/>
          <w:lang w:val="en-US"/>
        </w:rPr>
        <w:instrText xml:space="preserve">decision </w:instrText>
      </w:r>
      <w:r w:rsidRPr="00054E52">
        <w:rPr>
          <w:rFonts w:cs="Arial"/>
          <w:szCs w:val="22"/>
          <w:lang w:val="en-US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852C96">
        <w:rPr>
          <w:rFonts w:cs="Arial"/>
          <w:noProof/>
          <w:szCs w:val="22"/>
          <w:lang w:val="en-US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565DB5A0" w:rsidR="006542D5" w:rsidRPr="00054E52" w:rsidRDefault="006542D5" w:rsidP="006542D5">
      <w:pPr>
        <w:jc w:val="both"/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</w:instrText>
      </w:r>
      <w:r w:rsidR="00165C83" w:rsidRPr="00054E52">
        <w:rPr>
          <w:rFonts w:cs="Arial"/>
          <w:color w:val="E36C0A" w:themeColor="accent6" w:themeShade="BF"/>
          <w:szCs w:val="22"/>
          <w:lang w:val="en-US"/>
        </w:rPr>
        <w:instrText>agenda_item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.</w:instrText>
      </w:r>
      <w:r w:rsidR="00165C83" w:rsidRPr="00054E52">
        <w:rPr>
          <w:rFonts w:cs="Arial"/>
          <w:color w:val="E36C0A" w:themeColor="accent6" w:themeShade="BF"/>
          <w:szCs w:val="22"/>
          <w:lang w:val="en-US"/>
        </w:rPr>
        <w:instrText>decision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D01EB73" w14:textId="06350A08" w:rsidR="0084451D" w:rsidRPr="00054E52" w:rsidRDefault="00921E36" w:rsidP="00811542">
      <w:pPr>
        <w:jc w:val="both"/>
        <w:rPr>
          <w:rFonts w:cs="Arial"/>
          <w:color w:val="E36C0A" w:themeColor="accent6" w:themeShade="BF"/>
          <w:szCs w:val="22"/>
          <w:lang w:val="en-US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00E02EB" w14:textId="77777777" w:rsidR="00921E36" w:rsidRPr="00054E52" w:rsidRDefault="00921E36" w:rsidP="00811542">
      <w:pPr>
        <w:jc w:val="both"/>
        <w:rPr>
          <w:rFonts w:cs="Arial"/>
          <w:szCs w:val="22"/>
          <w:lang w:val="en-US"/>
        </w:rPr>
      </w:pPr>
    </w:p>
    <w:p w14:paraId="1C098568" w14:textId="344FAF8A" w:rsidR="00921E36" w:rsidRDefault="00AC7F13" w:rsidP="00AC7F13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46CCD1C" w14:textId="4BB025C0" w:rsidR="00AC7F13" w:rsidRPr="00852C96" w:rsidRDefault="00AC7F13" w:rsidP="00AC7F13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852C96">
        <w:rPr>
          <w:rFonts w:cs="Arial"/>
          <w:szCs w:val="22"/>
          <w:lang w:val="en-US"/>
        </w:rPr>
        <w:instrText xml:space="preserve"> MERGEFIELD =agenda_item.publish_in \* MERGEFORMAT </w:instrText>
      </w:r>
      <w:r>
        <w:rPr>
          <w:rFonts w:cs="Arial"/>
          <w:szCs w:val="22"/>
        </w:rPr>
        <w:fldChar w:fldCharType="separate"/>
      </w:r>
      <w:r w:rsidR="00852C96" w:rsidRPr="00852C96">
        <w:rPr>
          <w:rFonts w:cs="Arial"/>
          <w:noProof/>
          <w:szCs w:val="22"/>
          <w:lang w:val="en-US"/>
        </w:rPr>
        <w:t>«=agenda_item.publish_in»</w:t>
      </w:r>
      <w:r>
        <w:rPr>
          <w:rFonts w:cs="Arial"/>
          <w:szCs w:val="22"/>
        </w:rPr>
        <w:fldChar w:fldCharType="end"/>
      </w:r>
    </w:p>
    <w:p w14:paraId="2D056D43" w14:textId="0917BCF8" w:rsidR="00AC7F13" w:rsidRPr="00054E52" w:rsidRDefault="00AC7F13" w:rsidP="00AC7F13">
      <w:pPr>
        <w:jc w:val="both"/>
        <w:rPr>
          <w:color w:val="E36C0A" w:themeColor="accent6" w:themeShade="BF"/>
          <w:lang w:val="en-US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3D5EC2" w14:textId="42F64632" w:rsidR="00AC7F13" w:rsidRPr="00054E52" w:rsidRDefault="00AC7F13" w:rsidP="00AC7F13">
      <w:pPr>
        <w:jc w:val="both"/>
        <w:rPr>
          <w:color w:val="E36C0A" w:themeColor="accent6" w:themeShade="BF"/>
          <w:lang w:val="en-US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16913E5" w14:textId="77777777" w:rsidR="00AC7F13" w:rsidRPr="00054E52" w:rsidRDefault="00AC7F13" w:rsidP="00AC7F13">
      <w:pPr>
        <w:pStyle w:val="ListBullet"/>
        <w:numPr>
          <w:ilvl w:val="0"/>
          <w:numId w:val="0"/>
        </w:numPr>
        <w:rPr>
          <w:lang w:val="en-US"/>
        </w:rPr>
      </w:pPr>
    </w:p>
    <w:p w14:paraId="372CDC62" w14:textId="77777777" w:rsidR="00AC7F13" w:rsidRDefault="00AC7F13" w:rsidP="00AC7F13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4F0F6B2D" w14:textId="0DC9CD90" w:rsidR="00AC7F13" w:rsidRPr="00852C96" w:rsidRDefault="00AC7F13" w:rsidP="00AC7F13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852C96">
        <w:rPr>
          <w:rFonts w:cs="Arial"/>
          <w:szCs w:val="22"/>
          <w:lang w:val="en-US"/>
        </w:rPr>
        <w:instrText xml:space="preserve"> MERGEFIELD =agenda_item.disclose_to \* MERGEFORMAT </w:instrText>
      </w:r>
      <w:r>
        <w:rPr>
          <w:rFonts w:cs="Arial"/>
          <w:szCs w:val="22"/>
        </w:rPr>
        <w:fldChar w:fldCharType="separate"/>
      </w:r>
      <w:r w:rsidR="00852C96" w:rsidRPr="00852C96">
        <w:rPr>
          <w:rFonts w:cs="Arial"/>
          <w:noProof/>
          <w:szCs w:val="22"/>
          <w:lang w:val="en-US"/>
        </w:rPr>
        <w:t>«=agenda_item.disclose_to»</w:t>
      </w:r>
      <w:r>
        <w:rPr>
          <w:rFonts w:cs="Arial"/>
          <w:szCs w:val="22"/>
        </w:rPr>
        <w:fldChar w:fldCharType="end"/>
      </w:r>
    </w:p>
    <w:p w14:paraId="1D8F7EE8" w14:textId="762D7064" w:rsidR="00AC7F13" w:rsidRPr="00054E52" w:rsidRDefault="00AC7F13" w:rsidP="00AC7F13">
      <w:pPr>
        <w:jc w:val="both"/>
        <w:rPr>
          <w:color w:val="E36C0A" w:themeColor="accent6" w:themeShade="BF"/>
          <w:lang w:val="en-US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50450CA" w14:textId="546AE518" w:rsidR="00AC7F13" w:rsidRPr="00054E52" w:rsidRDefault="00AC7F13" w:rsidP="00AC7F13">
      <w:pPr>
        <w:jc w:val="both"/>
        <w:rPr>
          <w:color w:val="E36C0A" w:themeColor="accent6" w:themeShade="BF"/>
          <w:lang w:val="en-US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19C2C4D" w14:textId="77777777" w:rsidR="00AC7F13" w:rsidRPr="00054E52" w:rsidRDefault="00AC7F13" w:rsidP="00AC7F13">
      <w:pPr>
        <w:pStyle w:val="ListBullet"/>
        <w:numPr>
          <w:ilvl w:val="0"/>
          <w:numId w:val="0"/>
        </w:numPr>
        <w:rPr>
          <w:lang w:val="en-US"/>
        </w:rPr>
      </w:pPr>
    </w:p>
    <w:p w14:paraId="4F5C546C" w14:textId="77777777" w:rsidR="00AC7F13" w:rsidRPr="00054E52" w:rsidRDefault="00AC7F13" w:rsidP="00AC7F13">
      <w:pPr>
        <w:rPr>
          <w:rFonts w:cs="Arial"/>
          <w:b/>
          <w:szCs w:val="22"/>
          <w:lang w:val="en-US"/>
        </w:rPr>
      </w:pPr>
      <w:r w:rsidRPr="00054E52">
        <w:rPr>
          <w:rFonts w:cs="Arial"/>
          <w:b/>
          <w:szCs w:val="22"/>
          <w:lang w:val="en-US"/>
        </w:rPr>
        <w:t>Kopie z.K.</w:t>
      </w:r>
    </w:p>
    <w:p w14:paraId="241F93E5" w14:textId="34665E3A" w:rsidR="00AC7F13" w:rsidRPr="00054E52" w:rsidRDefault="00AC7F13" w:rsidP="00AC7F13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054E52">
        <w:rPr>
          <w:rFonts w:cs="Arial"/>
          <w:szCs w:val="22"/>
          <w:lang w:val="en-US"/>
        </w:rPr>
        <w:instrText xml:space="preserve"> MERGEFIELD =agenda_item.copy_for_attention \* MERGEFORMAT </w:instrText>
      </w:r>
      <w:r>
        <w:rPr>
          <w:rFonts w:cs="Arial"/>
          <w:szCs w:val="22"/>
        </w:rPr>
        <w:fldChar w:fldCharType="separate"/>
      </w:r>
      <w:r w:rsidR="00852C96">
        <w:rPr>
          <w:rFonts w:cs="Arial"/>
          <w:noProof/>
          <w:szCs w:val="22"/>
          <w:lang w:val="en-US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6A7977CE" w14:textId="04144A42" w:rsidR="00AC7F13" w:rsidRPr="00054E52" w:rsidRDefault="00AC7F13" w:rsidP="00AC7F13">
      <w:pPr>
        <w:jc w:val="both"/>
        <w:rPr>
          <w:color w:val="E36C0A" w:themeColor="accent6" w:themeShade="BF"/>
          <w:lang w:val="en-US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852C96">
        <w:rPr>
          <w:rFonts w:cs="Arial"/>
          <w:noProof/>
          <w:color w:val="E36C0A" w:themeColor="accent6" w:themeShade="BF"/>
          <w:szCs w:val="22"/>
          <w:lang w:val="en-US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C46278A" w14:textId="77777777" w:rsidR="00AC7F13" w:rsidRPr="00054E52" w:rsidRDefault="00AC7F13" w:rsidP="00811542">
      <w:pPr>
        <w:jc w:val="both"/>
        <w:rPr>
          <w:rFonts w:cs="Arial"/>
          <w:szCs w:val="22"/>
          <w:lang w:val="en-US"/>
        </w:rPr>
      </w:pPr>
    </w:p>
    <w:p w14:paraId="342E6899" w14:textId="5C4BF0FD" w:rsidR="0032324E" w:rsidRPr="005851BC" w:rsidRDefault="00811542" w:rsidP="005851BC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lastRenderedPageBreak/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852C96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  <w:bookmarkEnd w:id="0"/>
    </w:p>
    <w:sectPr w:rsidR="0032324E" w:rsidRPr="005851BC" w:rsidSect="007525D9">
      <w:headerReference w:type="default" r:id="rId8"/>
      <w:footerReference w:type="default" r:id="rId9"/>
      <w:headerReference w:type="first" r:id="rId10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16BF9" w14:textId="77777777" w:rsidR="00AA5730" w:rsidRDefault="00AA5730">
      <w:r>
        <w:separator/>
      </w:r>
    </w:p>
  </w:endnote>
  <w:endnote w:type="continuationSeparator" w:id="0">
    <w:p w14:paraId="2A046CE8" w14:textId="77777777" w:rsidR="00AA5730" w:rsidRDefault="00AA5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D55BFF"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A1FBB" w14:textId="77777777" w:rsidR="00AA5730" w:rsidRDefault="00AA5730">
      <w:r>
        <w:separator/>
      </w:r>
    </w:p>
  </w:footnote>
  <w:footnote w:type="continuationSeparator" w:id="0">
    <w:p w14:paraId="22529D71" w14:textId="77777777" w:rsidR="00AA5730" w:rsidRDefault="00AA5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AAE2" w14:textId="77777777" w:rsidR="00BA4991" w:rsidRPr="00C9310B" w:rsidRDefault="00BA4991" w:rsidP="00BA4991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0A458107" w:rsidR="00976370" w:rsidRPr="00BA4991" w:rsidRDefault="00976370" w:rsidP="00BA49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BA4991" w14:paraId="47B05C21" w14:textId="77777777" w:rsidTr="00CC77D0">
      <w:trPr>
        <w:trHeight w:val="620"/>
      </w:trPr>
      <w:tc>
        <w:tcPr>
          <w:tcW w:w="3085" w:type="dxa"/>
        </w:tcPr>
        <w:p w14:paraId="069BAB77" w14:textId="77777777" w:rsidR="00BA4991" w:rsidRDefault="00BA4991" w:rsidP="00BA4991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38F8315B" wp14:editId="248A4EFF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1D0DADC7" w14:textId="77777777" w:rsidR="00BA4991" w:rsidRDefault="00BA4991" w:rsidP="00BA4991">
          <w:pPr>
            <w:tabs>
              <w:tab w:val="center" w:pos="1664"/>
              <w:tab w:val="right" w:pos="3436"/>
            </w:tabs>
            <w:ind w:left="-391" w:right="1593" w:firstLine="283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ab/>
          </w: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  <w:r>
            <w:rPr>
              <w:rFonts w:cs="Arial"/>
              <w:b/>
              <w:sz w:val="28"/>
            </w:rPr>
            <w:tab/>
          </w:r>
        </w:p>
      </w:tc>
      <w:tc>
        <w:tcPr>
          <w:tcW w:w="7245" w:type="dxa"/>
        </w:tcPr>
        <w:p w14:paraId="30D071F4" w14:textId="77777777" w:rsidR="00BA4991" w:rsidRDefault="00BA4991" w:rsidP="00BA4991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53CB4A8F" w14:textId="77777777" w:rsidR="00BA4991" w:rsidRDefault="00BA4991" w:rsidP="00BA4991">
    <w:pPr>
      <w:pStyle w:val="Header"/>
      <w:jc w:val="left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282814"/>
    <w:multiLevelType w:val="multilevel"/>
    <w:tmpl w:val="0D94459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6AA62AD"/>
    <w:multiLevelType w:val="multilevel"/>
    <w:tmpl w:val="2ED62C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0"/>
  </w:num>
  <w:num w:numId="3">
    <w:abstractNumId w:val="16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8"/>
  </w:num>
  <w:num w:numId="10">
    <w:abstractNumId w:val="1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9"/>
  </w:num>
  <w:num w:numId="16">
    <w:abstractNumId w:val="21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24"/>
  </w:num>
  <w:num w:numId="22">
    <w:abstractNumId w:val="20"/>
  </w:num>
  <w:num w:numId="23">
    <w:abstractNumId w:val="11"/>
  </w:num>
  <w:num w:numId="24">
    <w:abstractNumId w:val="15"/>
  </w:num>
  <w:num w:numId="25">
    <w:abstractNumId w:val="9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intFractionalCharacterWidth/>
  <w:embedSystemFonts/>
  <w:hideSpellingErrors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54E52"/>
    <w:rsid w:val="00062775"/>
    <w:rsid w:val="0006426B"/>
    <w:rsid w:val="00071E2A"/>
    <w:rsid w:val="00073B97"/>
    <w:rsid w:val="00075EE9"/>
    <w:rsid w:val="00080E93"/>
    <w:rsid w:val="0008493C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1277E"/>
    <w:rsid w:val="001152C6"/>
    <w:rsid w:val="001203BD"/>
    <w:rsid w:val="00120FD7"/>
    <w:rsid w:val="001220C0"/>
    <w:rsid w:val="0013041F"/>
    <w:rsid w:val="001405D6"/>
    <w:rsid w:val="00145D96"/>
    <w:rsid w:val="00145FE6"/>
    <w:rsid w:val="00163E94"/>
    <w:rsid w:val="00165C83"/>
    <w:rsid w:val="0017570D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219B1"/>
    <w:rsid w:val="0032324E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5A1"/>
    <w:rsid w:val="004939F9"/>
    <w:rsid w:val="00493FA6"/>
    <w:rsid w:val="00495D77"/>
    <w:rsid w:val="004A7813"/>
    <w:rsid w:val="004C1F84"/>
    <w:rsid w:val="004C3431"/>
    <w:rsid w:val="004C4138"/>
    <w:rsid w:val="004C6E07"/>
    <w:rsid w:val="004D4878"/>
    <w:rsid w:val="004D4CE9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4087"/>
    <w:rsid w:val="005B42D4"/>
    <w:rsid w:val="005C2500"/>
    <w:rsid w:val="005D0794"/>
    <w:rsid w:val="005F364F"/>
    <w:rsid w:val="005F6348"/>
    <w:rsid w:val="00602F93"/>
    <w:rsid w:val="0060672A"/>
    <w:rsid w:val="00615DDF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B0442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3741D"/>
    <w:rsid w:val="007412E3"/>
    <w:rsid w:val="0074304D"/>
    <w:rsid w:val="007525D9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52C96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21E36"/>
    <w:rsid w:val="00952569"/>
    <w:rsid w:val="00967654"/>
    <w:rsid w:val="0097391A"/>
    <w:rsid w:val="00974BAF"/>
    <w:rsid w:val="00976370"/>
    <w:rsid w:val="00977277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905E5"/>
    <w:rsid w:val="00A90988"/>
    <w:rsid w:val="00A90E90"/>
    <w:rsid w:val="00A9488D"/>
    <w:rsid w:val="00A97C06"/>
    <w:rsid w:val="00AA0920"/>
    <w:rsid w:val="00AA5730"/>
    <w:rsid w:val="00AB64B3"/>
    <w:rsid w:val="00AC7F13"/>
    <w:rsid w:val="00AD4D0C"/>
    <w:rsid w:val="00AD5D23"/>
    <w:rsid w:val="00AD63BB"/>
    <w:rsid w:val="00AE3A33"/>
    <w:rsid w:val="00AE6B1C"/>
    <w:rsid w:val="00AF698D"/>
    <w:rsid w:val="00B13826"/>
    <w:rsid w:val="00B1536D"/>
    <w:rsid w:val="00B2773D"/>
    <w:rsid w:val="00B328E0"/>
    <w:rsid w:val="00B34066"/>
    <w:rsid w:val="00B37AE5"/>
    <w:rsid w:val="00B37D9C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A4991"/>
    <w:rsid w:val="00BB0DD9"/>
    <w:rsid w:val="00BB3F53"/>
    <w:rsid w:val="00BB6A12"/>
    <w:rsid w:val="00BB6CD3"/>
    <w:rsid w:val="00BB71F4"/>
    <w:rsid w:val="00BC0889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461FC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E083F"/>
    <w:rsid w:val="00CE194C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55BFF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65CC1"/>
    <w:rsid w:val="00F67844"/>
    <w:rsid w:val="00F7119A"/>
    <w:rsid w:val="00F71C08"/>
    <w:rsid w:val="00F77149"/>
    <w:rsid w:val="00F7743B"/>
    <w:rsid w:val="00FA016B"/>
    <w:rsid w:val="00FA5CD0"/>
    <w:rsid w:val="00FA6883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DBCE9F"/>
  <w15:docId w15:val="{0C9540A8-D5EA-3242-B610-0519E55E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AD291-9224-1740-9DB4-3472F0D7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Z:\_Spezial\AIB\Vorlagen\PK_KGRoM.dotx</Template>
  <TotalTime>24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229</cp:revision>
  <cp:lastPrinted>2002-11-12T09:30:00Z</cp:lastPrinted>
  <dcterms:created xsi:type="dcterms:W3CDTF">2015-03-05T17:19:00Z</dcterms:created>
  <dcterms:modified xsi:type="dcterms:W3CDTF">2018-04-05T13:41:00Z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